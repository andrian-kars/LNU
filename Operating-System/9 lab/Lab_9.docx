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5E81" w14:textId="77777777" w:rsidR="00E348B1" w:rsidRPr="00E348B1" w:rsidRDefault="00311DFD" w:rsidP="00E348B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E348B1" w:rsidRPr="00E348B1">
        <w:rPr>
          <w:sz w:val="28"/>
          <w:szCs w:val="28"/>
        </w:rPr>
        <w:t>Міністерство освіти і науки України</w:t>
      </w:r>
    </w:p>
    <w:p w14:paraId="53E827F8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  <w:r w:rsidRPr="00E348B1">
        <w:rPr>
          <w:sz w:val="28"/>
          <w:szCs w:val="28"/>
        </w:rPr>
        <w:t>Львівський національний університет імені Івана Франка</w:t>
      </w:r>
    </w:p>
    <w:p w14:paraId="0C523C46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  <w:r w:rsidRPr="00E348B1">
        <w:rPr>
          <w:sz w:val="28"/>
          <w:szCs w:val="28"/>
        </w:rPr>
        <w:t>Факультет електроніки та комп’ютерних технологій</w:t>
      </w:r>
    </w:p>
    <w:p w14:paraId="49DF017A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0B487A11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767FA25C" w14:textId="27699EBC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19FB4D7F" w14:textId="58D8B848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0D229660" w14:textId="02EF89CA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3A85C49A" w14:textId="38D426F5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3DE75BC5" w14:textId="6FB87B71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136486F4" w14:textId="1299FD82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389F26EA" w14:textId="4CA4ABCF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64600501" w14:textId="52ACEB47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4ECADC8E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19848881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0C7571B1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109748F4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  <w:r w:rsidRPr="00E348B1">
        <w:rPr>
          <w:sz w:val="28"/>
          <w:szCs w:val="28"/>
        </w:rPr>
        <w:t>Звіт</w:t>
      </w:r>
    </w:p>
    <w:p w14:paraId="16D66E38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  <w:r w:rsidRPr="00E348B1">
        <w:rPr>
          <w:sz w:val="28"/>
          <w:szCs w:val="28"/>
        </w:rPr>
        <w:t>про виконання лабораторної роботи №9</w:t>
      </w:r>
    </w:p>
    <w:p w14:paraId="3B4F08F3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  <w:r w:rsidRPr="00E348B1">
        <w:rPr>
          <w:sz w:val="28"/>
          <w:szCs w:val="28"/>
        </w:rPr>
        <w:t xml:space="preserve">“Застосування динамічних бібліотек в ОС Windows і </w:t>
      </w:r>
      <w:proofErr w:type="spellStart"/>
      <w:r w:rsidRPr="00E348B1">
        <w:rPr>
          <w:sz w:val="28"/>
          <w:szCs w:val="28"/>
        </w:rPr>
        <w:t>Linux</w:t>
      </w:r>
      <w:proofErr w:type="spellEnd"/>
      <w:r w:rsidRPr="00E348B1">
        <w:rPr>
          <w:sz w:val="28"/>
          <w:szCs w:val="28"/>
        </w:rPr>
        <w:t>”</w:t>
      </w:r>
    </w:p>
    <w:p w14:paraId="62172B5E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2DE78DDD" w14:textId="577C24A7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5096F82E" w14:textId="4ABBCA90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2156C597" w14:textId="18E6EC14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6DFB73E9" w14:textId="629A97C5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5FBD5095" w14:textId="7CC9532B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5288A02A" w14:textId="5E755BB9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574CBAB2" w14:textId="35A32D7C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5014BA53" w14:textId="463CD88B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274C36E5" w14:textId="31E2C656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63DF8E3B" w14:textId="12606818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17862176" w14:textId="0FBE5CF3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150088C8" w14:textId="508C2477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2B5FD1D5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273A3386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7ED76628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2876FB80" w14:textId="77777777" w:rsidR="00E348B1" w:rsidRPr="00E348B1" w:rsidRDefault="00E348B1" w:rsidP="00E348B1">
      <w:pPr>
        <w:pStyle w:val="Standard"/>
        <w:jc w:val="right"/>
        <w:rPr>
          <w:sz w:val="28"/>
          <w:szCs w:val="28"/>
        </w:rPr>
      </w:pPr>
      <w:r w:rsidRPr="00E348B1">
        <w:rPr>
          <w:sz w:val="28"/>
          <w:szCs w:val="28"/>
        </w:rPr>
        <w:t>Виконав:</w:t>
      </w:r>
    </w:p>
    <w:p w14:paraId="779B37C9" w14:textId="77777777" w:rsidR="00E348B1" w:rsidRPr="00E348B1" w:rsidRDefault="00E348B1" w:rsidP="00E348B1">
      <w:pPr>
        <w:pStyle w:val="Standard"/>
        <w:jc w:val="right"/>
        <w:rPr>
          <w:sz w:val="28"/>
          <w:szCs w:val="28"/>
        </w:rPr>
      </w:pPr>
      <w:r w:rsidRPr="00E348B1">
        <w:rPr>
          <w:sz w:val="28"/>
          <w:szCs w:val="28"/>
        </w:rPr>
        <w:t>студент групи ФеП-13</w:t>
      </w:r>
    </w:p>
    <w:p w14:paraId="18B81581" w14:textId="77777777" w:rsidR="00E348B1" w:rsidRPr="00E348B1" w:rsidRDefault="00E348B1" w:rsidP="00E348B1">
      <w:pPr>
        <w:pStyle w:val="Standard"/>
        <w:jc w:val="right"/>
        <w:rPr>
          <w:sz w:val="28"/>
          <w:szCs w:val="28"/>
        </w:rPr>
      </w:pPr>
      <w:r w:rsidRPr="00E348B1">
        <w:rPr>
          <w:sz w:val="28"/>
          <w:szCs w:val="28"/>
        </w:rPr>
        <w:t>Андріан Карсанашвілі</w:t>
      </w:r>
    </w:p>
    <w:p w14:paraId="691DB686" w14:textId="77777777" w:rsidR="00E348B1" w:rsidRPr="00E348B1" w:rsidRDefault="00E348B1" w:rsidP="00E348B1">
      <w:pPr>
        <w:pStyle w:val="Standard"/>
        <w:jc w:val="right"/>
        <w:rPr>
          <w:sz w:val="28"/>
          <w:szCs w:val="28"/>
        </w:rPr>
      </w:pPr>
      <w:r w:rsidRPr="00E348B1">
        <w:rPr>
          <w:sz w:val="28"/>
          <w:szCs w:val="28"/>
        </w:rPr>
        <w:t>Прийняв:</w:t>
      </w:r>
    </w:p>
    <w:p w14:paraId="33F02984" w14:textId="77777777" w:rsidR="00E348B1" w:rsidRPr="00E348B1" w:rsidRDefault="00E348B1" w:rsidP="00E348B1">
      <w:pPr>
        <w:pStyle w:val="Standard"/>
        <w:jc w:val="right"/>
        <w:rPr>
          <w:sz w:val="28"/>
          <w:szCs w:val="28"/>
        </w:rPr>
      </w:pPr>
      <w:r w:rsidRPr="00E348B1">
        <w:rPr>
          <w:sz w:val="28"/>
          <w:szCs w:val="28"/>
        </w:rPr>
        <w:t>доц. Бойко Я.В.</w:t>
      </w:r>
    </w:p>
    <w:p w14:paraId="1F7589F1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7B39A5FC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6DA1A0AA" w14:textId="77777777" w:rsidR="00E348B1" w:rsidRP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443116D8" w14:textId="77777777" w:rsidR="00E348B1" w:rsidRDefault="00E348B1" w:rsidP="00E348B1">
      <w:pPr>
        <w:pStyle w:val="Standard"/>
        <w:jc w:val="center"/>
        <w:rPr>
          <w:sz w:val="28"/>
          <w:szCs w:val="28"/>
        </w:rPr>
      </w:pPr>
      <w:r w:rsidRPr="00E348B1">
        <w:rPr>
          <w:sz w:val="28"/>
          <w:szCs w:val="28"/>
        </w:rPr>
        <w:t>Львів-2021</w:t>
      </w:r>
    </w:p>
    <w:p w14:paraId="17FA6466" w14:textId="77777777" w:rsidR="00E348B1" w:rsidRDefault="00E348B1" w:rsidP="00E348B1">
      <w:pPr>
        <w:pStyle w:val="Standard"/>
        <w:jc w:val="center"/>
        <w:rPr>
          <w:sz w:val="28"/>
          <w:szCs w:val="28"/>
        </w:rPr>
      </w:pPr>
    </w:p>
    <w:p w14:paraId="309FB737" w14:textId="121A59F9" w:rsidR="00A31377" w:rsidRDefault="00311DFD" w:rsidP="00E348B1">
      <w:pPr>
        <w:pStyle w:val="Standard"/>
      </w:pPr>
      <w:r>
        <w:rPr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sz w:val="28"/>
          <w:szCs w:val="28"/>
        </w:rPr>
        <w:t xml:space="preserve">застосовувати динамічні бібліотеки у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4494B1" w14:textId="77777777" w:rsidR="00A31377" w:rsidRDefault="00A31377">
      <w:pPr>
        <w:pStyle w:val="Standard"/>
        <w:rPr>
          <w:sz w:val="28"/>
          <w:szCs w:val="28"/>
        </w:rPr>
      </w:pPr>
    </w:p>
    <w:p w14:paraId="340930BB" w14:textId="77777777" w:rsidR="00A31377" w:rsidRDefault="00311DF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Операційна система: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18.04.</w:t>
      </w:r>
    </w:p>
    <w:p w14:paraId="5F9F3519" w14:textId="77777777" w:rsidR="00A31377" w:rsidRDefault="00A31377">
      <w:pPr>
        <w:pStyle w:val="Standard"/>
        <w:jc w:val="center"/>
        <w:rPr>
          <w:sz w:val="28"/>
          <w:szCs w:val="28"/>
        </w:rPr>
      </w:pPr>
    </w:p>
    <w:p w14:paraId="79C4DEA3" w14:textId="77777777" w:rsidR="00A31377" w:rsidRDefault="00311DF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109E1C43" w14:textId="77777777" w:rsidR="00A31377" w:rsidRDefault="00311DF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1CAEF25C" w14:textId="77777777" w:rsidR="00A31377" w:rsidRDefault="00311DFD">
      <w:pPr>
        <w:pStyle w:val="Standard"/>
        <w:rPr>
          <w:rFonts w:ascii="Times New Roman" w:hAnsi="Times New Roman" w:cs="Times New Roman"/>
          <w:b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Cs w:val="28"/>
          <w:lang w:val="en-US"/>
        </w:rPr>
        <w:t>Вміст</w:t>
      </w:r>
      <w:proofErr w:type="spellEnd"/>
      <w:r>
        <w:rPr>
          <w:rFonts w:ascii="Times New Roman" w:hAnsi="Times New Roman" w:cs="Times New Roman"/>
          <w:b/>
          <w:szCs w:val="28"/>
          <w:lang w:val="en-US"/>
        </w:rPr>
        <w:t xml:space="preserve"> lib1.c</w:t>
      </w:r>
    </w:p>
    <w:p w14:paraId="7E9479DA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</w:t>
      </w:r>
    </w:p>
    <w:p w14:paraId="21139682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) {</w:t>
      </w:r>
    </w:p>
    <w:p w14:paraId="0781CBE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"This function from lib1.");</w:t>
      </w:r>
    </w:p>
    <w:p w14:paraId="1977114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}</w:t>
      </w:r>
    </w:p>
    <w:p w14:paraId="07DE1CB9" w14:textId="77777777" w:rsidR="00A31377" w:rsidRDefault="00A31377">
      <w:pPr>
        <w:pStyle w:val="Standard"/>
        <w:rPr>
          <w:sz w:val="18"/>
        </w:rPr>
      </w:pPr>
    </w:p>
    <w:p w14:paraId="6F008F77" w14:textId="77777777" w:rsidR="00A31377" w:rsidRDefault="00311DFD">
      <w:pPr>
        <w:pStyle w:val="Standard"/>
        <w:rPr>
          <w:rFonts w:ascii="Times New Roman" w:hAnsi="Times New Roman" w:cs="Times New Roman"/>
          <w:b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Cs w:val="28"/>
          <w:lang w:val="en-US"/>
        </w:rPr>
        <w:t>Вміст</w:t>
      </w:r>
      <w:proofErr w:type="spellEnd"/>
      <w:r>
        <w:rPr>
          <w:rFonts w:ascii="Times New Roman" w:hAnsi="Times New Roman" w:cs="Times New Roman"/>
          <w:b/>
          <w:szCs w:val="28"/>
          <w:lang w:val="en-US"/>
        </w:rPr>
        <w:t xml:space="preserve"> lib2.c</w:t>
      </w:r>
    </w:p>
    <w:p w14:paraId="038CB328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</w:t>
      </w:r>
    </w:p>
    <w:p w14:paraId="47C1C0CD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) {</w:t>
      </w:r>
    </w:p>
    <w:p w14:paraId="6F0E45F2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"This function from lib2.");</w:t>
      </w:r>
    </w:p>
    <w:p w14:paraId="119E4E1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}</w:t>
      </w:r>
    </w:p>
    <w:p w14:paraId="0125FDCE" w14:textId="77777777" w:rsidR="00A31377" w:rsidRDefault="00A31377">
      <w:pPr>
        <w:pStyle w:val="Standard"/>
        <w:rPr>
          <w:sz w:val="18"/>
        </w:rPr>
      </w:pPr>
    </w:p>
    <w:p w14:paraId="29868594" w14:textId="77777777" w:rsidR="00A31377" w:rsidRDefault="00311DFD">
      <w:pPr>
        <w:pStyle w:val="Standard"/>
        <w:rPr>
          <w:rFonts w:ascii="Times New Roman" w:hAnsi="Times New Roman" w:cs="Times New Roman"/>
          <w:b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Cs w:val="28"/>
          <w:lang w:val="en-US"/>
        </w:rPr>
        <w:t>Вміст</w:t>
      </w:r>
      <w:proofErr w:type="spellEnd"/>
      <w:r>
        <w:rPr>
          <w:rFonts w:ascii="Times New Roman" w:hAnsi="Times New Roman" w:cs="Times New Roman"/>
          <w:b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8"/>
          <w:lang w:val="en-US"/>
        </w:rPr>
        <w:t>main.c</w:t>
      </w:r>
      <w:proofErr w:type="spellEnd"/>
    </w:p>
    <w:p w14:paraId="28BF4C05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dlfcn.h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</w:t>
      </w:r>
    </w:p>
    <w:p w14:paraId="4DD42535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</w:t>
      </w:r>
    </w:p>
    <w:p w14:paraId="5EA44C17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stdlib.h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</w:t>
      </w:r>
    </w:p>
    <w:p w14:paraId="6007EAD1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string.h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</w:t>
      </w:r>
    </w:p>
    <w:p w14:paraId="2AC8335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double (*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Cs w:val="28"/>
          <w:lang w:val="en-US"/>
        </w:rPr>
        <w:t>)(</w:t>
      </w:r>
      <w:proofErr w:type="gramEnd"/>
      <w:r>
        <w:rPr>
          <w:rFonts w:ascii="Times New Roman" w:hAnsi="Times New Roman" w:cs="Times New Roman"/>
          <w:szCs w:val="28"/>
          <w:lang w:val="en-US"/>
        </w:rPr>
        <w:t>);</w:t>
      </w:r>
    </w:p>
    <w:p w14:paraId="5D65404E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void* lib = NULL;</w:t>
      </w:r>
    </w:p>
    <w:p w14:paraId="1060CBAD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load(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char*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libName</w:t>
      </w:r>
      <w:proofErr w:type="spellEnd"/>
      <w:r>
        <w:rPr>
          <w:rFonts w:ascii="Times New Roman" w:hAnsi="Times New Roman" w:cs="Times New Roman"/>
          <w:szCs w:val="28"/>
          <w:lang w:val="en-US"/>
        </w:rPr>
        <w:t>) {</w:t>
      </w:r>
    </w:p>
    <w:p w14:paraId="6C726F6E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if (</w:t>
      </w:r>
      <w:proofErr w:type="gramStart"/>
      <w:r>
        <w:rPr>
          <w:rFonts w:ascii="Times New Roman" w:hAnsi="Times New Roman" w:cs="Times New Roman"/>
          <w:szCs w:val="28"/>
          <w:lang w:val="en-US"/>
        </w:rPr>
        <w:t>lib !</w:t>
      </w:r>
      <w:proofErr w:type="gramEnd"/>
      <w:r>
        <w:rPr>
          <w:rFonts w:ascii="Times New Roman" w:hAnsi="Times New Roman" w:cs="Times New Roman"/>
          <w:szCs w:val="28"/>
          <w:lang w:val="en-US"/>
        </w:rPr>
        <w:t>= NULL) {</w:t>
      </w:r>
    </w:p>
    <w:p w14:paraId="7D29C90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"Some library already </w:t>
      </w:r>
      <w:r>
        <w:rPr>
          <w:rFonts w:ascii="Times New Roman" w:hAnsi="Times New Roman" w:cs="Times New Roman"/>
          <w:szCs w:val="28"/>
          <w:lang w:val="en-US"/>
        </w:rPr>
        <w:t>loaded!\n");</w:t>
      </w:r>
    </w:p>
    <w:p w14:paraId="47119A9C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return;</w:t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09652BC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}</w:t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094CB08F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 xml:space="preserve">lib = 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Cs w:val="28"/>
          <w:lang w:val="en-US"/>
        </w:rPr>
        <w:t>libName</w:t>
      </w:r>
      <w:proofErr w:type="spellEnd"/>
      <w:r>
        <w:rPr>
          <w:rFonts w:ascii="Times New Roman" w:hAnsi="Times New Roman" w:cs="Times New Roman"/>
          <w:szCs w:val="28"/>
          <w:lang w:val="en-US"/>
        </w:rPr>
        <w:t>, RTLD_NOW);</w:t>
      </w:r>
    </w:p>
    <w:p w14:paraId="5E1E13D2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 xml:space="preserve">if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(!lib</w:t>
      </w:r>
      <w:proofErr w:type="gramEnd"/>
      <w:r>
        <w:rPr>
          <w:rFonts w:ascii="Times New Roman" w:hAnsi="Times New Roman" w:cs="Times New Roman"/>
          <w:szCs w:val="28"/>
          <w:lang w:val="en-US"/>
        </w:rPr>
        <w:t>)</w:t>
      </w:r>
    </w:p>
    <w:p w14:paraId="42EB5022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fprintf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stderr, "%s\n",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dlerror</w:t>
      </w:r>
      <w:proofErr w:type="spellEnd"/>
      <w:r>
        <w:rPr>
          <w:rFonts w:ascii="Times New Roman" w:hAnsi="Times New Roman" w:cs="Times New Roman"/>
          <w:szCs w:val="28"/>
          <w:lang w:val="en-US"/>
        </w:rPr>
        <w:t>());</w:t>
      </w:r>
    </w:p>
    <w:p w14:paraId="586DF0F5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else</w:t>
      </w:r>
    </w:p>
    <w:p w14:paraId="0CC1C139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"Library %s loaded.\n",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libName</w:t>
      </w:r>
      <w:proofErr w:type="spellEnd"/>
      <w:r>
        <w:rPr>
          <w:rFonts w:ascii="Times New Roman" w:hAnsi="Times New Roman" w:cs="Times New Roman"/>
          <w:szCs w:val="28"/>
          <w:lang w:val="en-US"/>
        </w:rPr>
        <w:t>);</w:t>
      </w:r>
    </w:p>
    <w:p w14:paraId="001E4F8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}</w:t>
      </w:r>
    </w:p>
    <w:p w14:paraId="25DC7FEC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call(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char*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funcName</w:t>
      </w:r>
      <w:proofErr w:type="spellEnd"/>
      <w:r>
        <w:rPr>
          <w:rFonts w:ascii="Times New Roman" w:hAnsi="Times New Roman" w:cs="Times New Roman"/>
          <w:szCs w:val="28"/>
          <w:lang w:val="en-US"/>
        </w:rPr>
        <w:t>) {</w:t>
      </w:r>
    </w:p>
    <w:p w14:paraId="172450D6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if (lib == NULL) {</w:t>
      </w:r>
    </w:p>
    <w:p w14:paraId="673DEA45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"Any library doesn't currently loaded</w:t>
      </w:r>
      <w:r>
        <w:rPr>
          <w:rFonts w:ascii="Times New Roman" w:hAnsi="Times New Roman" w:cs="Times New Roman"/>
          <w:szCs w:val="28"/>
          <w:lang w:val="en-US"/>
        </w:rPr>
        <w:t>!\n");</w:t>
      </w:r>
    </w:p>
    <w:p w14:paraId="4D5152AD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return;</w:t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43DD891E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24E22EAC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lib,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funcName</w:t>
      </w:r>
      <w:proofErr w:type="spellEnd"/>
      <w:r>
        <w:rPr>
          <w:rFonts w:ascii="Times New Roman" w:hAnsi="Times New Roman" w:cs="Times New Roman"/>
          <w:szCs w:val="28"/>
          <w:lang w:val="en-US"/>
        </w:rPr>
        <w:t>);</w:t>
      </w:r>
    </w:p>
    <w:p w14:paraId="1425501B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char* error;</w:t>
      </w:r>
    </w:p>
    <w:p w14:paraId="767EEA8E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Cs w:val="28"/>
          <w:lang w:val="en-US"/>
        </w:rPr>
        <w:tab/>
        <w:t xml:space="preserve">if ((error = 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dlerror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)) != NULL) {</w:t>
      </w:r>
    </w:p>
    <w:p w14:paraId="7DF9461D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fprintf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stderr, "%s\n", error);</w:t>
      </w:r>
    </w:p>
    <w:p w14:paraId="5F03C28A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return;</w:t>
      </w:r>
    </w:p>
    <w:p w14:paraId="2E4B19A7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Cs w:val="28"/>
          <w:lang w:val="en-US"/>
        </w:rPr>
        <w:tab/>
        <w:t>}</w:t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1223D64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(*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fn</w:t>
      </w:r>
      <w:proofErr w:type="spellEnd"/>
      <w:r>
        <w:rPr>
          <w:rFonts w:ascii="Times New Roman" w:hAnsi="Times New Roman" w:cs="Times New Roman"/>
          <w:szCs w:val="28"/>
          <w:lang w:val="en-US"/>
        </w:rPr>
        <w:t>)(</w:t>
      </w:r>
      <w:proofErr w:type="gramEnd"/>
      <w:r>
        <w:rPr>
          <w:rFonts w:ascii="Times New Roman" w:hAnsi="Times New Roman" w:cs="Times New Roman"/>
          <w:szCs w:val="28"/>
          <w:lang w:val="en-US"/>
        </w:rPr>
        <w:t>);</w:t>
      </w:r>
    </w:p>
    <w:p w14:paraId="03DFA3D5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("\n");</w:t>
      </w:r>
    </w:p>
    <w:p w14:paraId="359CCD8A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}</w:t>
      </w:r>
    </w:p>
    <w:p w14:paraId="5B85F296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unload(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char*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libName</w:t>
      </w:r>
      <w:proofErr w:type="spellEnd"/>
      <w:r>
        <w:rPr>
          <w:rFonts w:ascii="Times New Roman" w:hAnsi="Times New Roman" w:cs="Times New Roman"/>
          <w:szCs w:val="28"/>
          <w:lang w:val="en-US"/>
        </w:rPr>
        <w:t>) {</w:t>
      </w:r>
    </w:p>
    <w:p w14:paraId="3CB83AF6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if (lib == NULL) {</w:t>
      </w:r>
    </w:p>
    <w:p w14:paraId="02BABA6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"Any library doesn't currently loaded!\n");</w:t>
      </w:r>
    </w:p>
    <w:p w14:paraId="508CA188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return;</w:t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3E1DC223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16ADA07E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szCs w:val="28"/>
          <w:lang w:val="en-US"/>
        </w:rPr>
        <w:t>(lib);</w:t>
      </w:r>
    </w:p>
    <w:p w14:paraId="1DF2CB35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"Unload %s library.\n",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libName</w:t>
      </w:r>
      <w:proofErr w:type="spellEnd"/>
      <w:r>
        <w:rPr>
          <w:rFonts w:ascii="Times New Roman" w:hAnsi="Times New Roman" w:cs="Times New Roman"/>
          <w:szCs w:val="28"/>
          <w:lang w:val="en-US"/>
        </w:rPr>
        <w:t>);</w:t>
      </w:r>
    </w:p>
    <w:p w14:paraId="066A6408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}</w:t>
      </w:r>
    </w:p>
    <w:p w14:paraId="3A8C4E17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Cs w:val="28"/>
          <w:lang w:val="en-US"/>
        </w:rPr>
        <w:t>) {</w:t>
      </w:r>
    </w:p>
    <w:p w14:paraId="339C9143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 xml:space="preserve">char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command[</w:t>
      </w:r>
      <w:proofErr w:type="gramEnd"/>
      <w:r>
        <w:rPr>
          <w:rFonts w:ascii="Times New Roman" w:hAnsi="Times New Roman" w:cs="Times New Roman"/>
          <w:szCs w:val="28"/>
          <w:lang w:val="en-US"/>
        </w:rPr>
        <w:t>50];</w:t>
      </w:r>
    </w:p>
    <w:p w14:paraId="187D8711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"Library loader.\n");</w:t>
      </w:r>
    </w:p>
    <w:p w14:paraId="22B354D8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Cs w:val="28"/>
          <w:lang w:val="en-US"/>
        </w:rPr>
        <w:t>while(</w:t>
      </w:r>
      <w:proofErr w:type="gramEnd"/>
      <w:r>
        <w:rPr>
          <w:rFonts w:ascii="Times New Roman" w:hAnsi="Times New Roman" w:cs="Times New Roman"/>
          <w:szCs w:val="28"/>
          <w:lang w:val="en-US"/>
        </w:rPr>
        <w:t>1) {</w:t>
      </w:r>
    </w:p>
    <w:p w14:paraId="54CAA8C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("\n&gt;");</w:t>
      </w:r>
    </w:p>
    <w:p w14:paraId="7DB8B61F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"%s", command);</w:t>
      </w:r>
    </w:p>
    <w:p w14:paraId="322FC47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 xml:space="preserve">if </w:t>
      </w:r>
      <w:r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command, "load") == 0) {</w:t>
      </w:r>
    </w:p>
    <w:p w14:paraId="6D8FDC38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"\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nEnter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path : ");</w:t>
      </w:r>
    </w:p>
    <w:p w14:paraId="430040E3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"%s", command);</w:t>
      </w:r>
    </w:p>
    <w:p w14:paraId="7BC617B5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load(command);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79887363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} else if (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command, "unload") == 0) {</w:t>
      </w:r>
    </w:p>
    <w:p w14:paraId="02BF87E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"\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nEnter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path : ");</w:t>
      </w:r>
    </w:p>
    <w:p w14:paraId="08CCF11A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"%s", command);</w:t>
      </w:r>
    </w:p>
    <w:p w14:paraId="394A199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unload(command);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6AC36CBC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} else if (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comm</w:t>
      </w:r>
      <w:r>
        <w:rPr>
          <w:rFonts w:ascii="Times New Roman" w:hAnsi="Times New Roman" w:cs="Times New Roman"/>
          <w:szCs w:val="28"/>
          <w:lang w:val="en-US"/>
        </w:rPr>
        <w:t>and, "call") == 0) {</w:t>
      </w:r>
    </w:p>
    <w:p w14:paraId="662F6B7F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"\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nEnter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function name : ");</w:t>
      </w:r>
    </w:p>
    <w:p w14:paraId="443BC30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"%s", command);</w:t>
      </w:r>
    </w:p>
    <w:p w14:paraId="43B4A500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call(command);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042ACE37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} else if (</w:t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command, "exit") == 0) {</w:t>
      </w:r>
    </w:p>
    <w:p w14:paraId="7935C5F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return 0;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1EF827C4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} else {</w:t>
      </w:r>
    </w:p>
    <w:p w14:paraId="311A4313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Cs w:val="28"/>
          <w:lang w:val="en-US"/>
        </w:rPr>
        <w:t>"\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nIncorrect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input!\n");</w:t>
      </w: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</w:p>
    <w:p w14:paraId="578C0492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3198389F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}</w:t>
      </w:r>
    </w:p>
    <w:p w14:paraId="37C0EE99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return 0;</w:t>
      </w:r>
    </w:p>
    <w:p w14:paraId="7F8E3E51" w14:textId="77777777" w:rsidR="00A31377" w:rsidRDefault="00311DFD">
      <w:pPr>
        <w:pStyle w:val="Standard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}</w:t>
      </w:r>
    </w:p>
    <w:p w14:paraId="0EF9A85C" w14:textId="77777777" w:rsidR="00A31377" w:rsidRDefault="00311DF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BC7983" w14:textId="77777777" w:rsidR="00A31377" w:rsidRDefault="00311DFD">
      <w:pPr>
        <w:pStyle w:val="Standard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AA150CB" wp14:editId="09A558A9">
            <wp:simplePos x="0" y="0"/>
            <wp:positionH relativeFrom="column">
              <wp:posOffset>2523</wp:posOffset>
            </wp:positionH>
            <wp:positionV relativeFrom="paragraph">
              <wp:posOffset>88916</wp:posOffset>
            </wp:positionV>
            <wp:extent cx="4019400" cy="2552757"/>
            <wp:effectExtent l="0" t="0" r="150" b="0"/>
            <wp:wrapSquare wrapText="bothSides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400" cy="2552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B8E50E2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2DC1D415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7FF1E545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7DF57861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4D182C3B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3365AB2D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5E64ABB9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571CB1E5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02E1884B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21366084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3E21756F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24A2E6C3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187B8C9A" w14:textId="77777777" w:rsidR="00A31377" w:rsidRDefault="00A31377">
      <w:pPr>
        <w:pStyle w:val="Standard"/>
        <w:rPr>
          <w:b/>
          <w:bCs/>
          <w:sz w:val="28"/>
          <w:szCs w:val="28"/>
        </w:rPr>
      </w:pPr>
    </w:p>
    <w:p w14:paraId="56CDA78B" w14:textId="77777777" w:rsidR="00A31377" w:rsidRDefault="00311DFD">
      <w:pPr>
        <w:pStyle w:val="Standard"/>
        <w:jc w:val="both"/>
      </w:pPr>
      <w:r>
        <w:rPr>
          <w:b/>
          <w:bCs/>
          <w:sz w:val="28"/>
          <w:szCs w:val="28"/>
        </w:rPr>
        <w:t xml:space="preserve">Висновок: </w:t>
      </w:r>
      <w:r>
        <w:rPr>
          <w:rFonts w:cs="Times New Roman"/>
          <w:sz w:val="28"/>
          <w:szCs w:val="28"/>
        </w:rPr>
        <w:t xml:space="preserve">Вивчив та застосував </w:t>
      </w:r>
      <w:r>
        <w:rPr>
          <w:rFonts w:ascii="Times New Roman" w:hAnsi="Times New Roman" w:cs="Times New Roman"/>
          <w:sz w:val="28"/>
          <w:szCs w:val="28"/>
        </w:rPr>
        <w:t xml:space="preserve">динамічні бібліотеки у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313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0E75" w14:textId="77777777" w:rsidR="00311DFD" w:rsidRDefault="00311DFD">
      <w:r>
        <w:separator/>
      </w:r>
    </w:p>
  </w:endnote>
  <w:endnote w:type="continuationSeparator" w:id="0">
    <w:p w14:paraId="771B7762" w14:textId="77777777" w:rsidR="00311DFD" w:rsidRDefault="0031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CDBC" w14:textId="77777777" w:rsidR="00311DFD" w:rsidRDefault="00311DFD">
      <w:r>
        <w:rPr>
          <w:color w:val="000000"/>
        </w:rPr>
        <w:separator/>
      </w:r>
    </w:p>
  </w:footnote>
  <w:footnote w:type="continuationSeparator" w:id="0">
    <w:p w14:paraId="011D9E20" w14:textId="77777777" w:rsidR="00311DFD" w:rsidRDefault="00311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1377"/>
    <w:rsid w:val="00311DFD"/>
    <w:rsid w:val="00A31377"/>
    <w:rsid w:val="00E3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E6F6"/>
  <w15:docId w15:val="{0489B97E-575B-40B7-A371-6915CE2A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uk-U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</w:pPr>
    <w:rPr>
      <w:rFonts w:eastAsia="Calibri"/>
      <w:lang w:val="ru-RU" w:eastAsia="en-US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 Karsanashvili</dc:creator>
  <cp:lastModifiedBy>Andrian Varbin</cp:lastModifiedBy>
  <cp:revision>2</cp:revision>
  <dcterms:created xsi:type="dcterms:W3CDTF">2021-05-27T06:38:00Z</dcterms:created>
  <dcterms:modified xsi:type="dcterms:W3CDTF">2021-05-27T06:38:00Z</dcterms:modified>
</cp:coreProperties>
</file>