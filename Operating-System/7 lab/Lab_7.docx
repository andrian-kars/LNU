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5AAF" w14:textId="77777777" w:rsidR="00D11F05" w:rsidRPr="00D11F05" w:rsidRDefault="00D11F05" w:rsidP="00D11F05">
      <w:pPr>
        <w:pStyle w:val="Standard"/>
        <w:jc w:val="center"/>
        <w:rPr>
          <w:sz w:val="28"/>
          <w:szCs w:val="28"/>
        </w:rPr>
      </w:pPr>
      <w:r w:rsidRPr="00D11F05">
        <w:rPr>
          <w:sz w:val="28"/>
          <w:szCs w:val="28"/>
        </w:rPr>
        <w:t>Міністерство освіти і науки України</w:t>
      </w:r>
    </w:p>
    <w:p w14:paraId="0A1EF320" w14:textId="77777777" w:rsidR="00D11F05" w:rsidRPr="00D11F05" w:rsidRDefault="00D11F05" w:rsidP="00D11F05">
      <w:pPr>
        <w:pStyle w:val="Standard"/>
        <w:jc w:val="center"/>
        <w:rPr>
          <w:sz w:val="28"/>
          <w:szCs w:val="28"/>
        </w:rPr>
      </w:pPr>
      <w:r w:rsidRPr="00D11F05">
        <w:rPr>
          <w:sz w:val="28"/>
          <w:szCs w:val="28"/>
        </w:rPr>
        <w:t>Львівський національний університет імені Івана Франка</w:t>
      </w:r>
    </w:p>
    <w:p w14:paraId="6061B65D" w14:textId="77777777" w:rsidR="00D11F05" w:rsidRPr="00D11F05" w:rsidRDefault="00D11F05" w:rsidP="00D11F05">
      <w:pPr>
        <w:pStyle w:val="Standard"/>
        <w:jc w:val="center"/>
        <w:rPr>
          <w:sz w:val="28"/>
          <w:szCs w:val="28"/>
        </w:rPr>
      </w:pPr>
      <w:r w:rsidRPr="00D11F05">
        <w:rPr>
          <w:sz w:val="28"/>
          <w:szCs w:val="28"/>
        </w:rPr>
        <w:t>Факультет електроніки та комп’ютерних технологій</w:t>
      </w:r>
    </w:p>
    <w:p w14:paraId="1F9E0047" w14:textId="77777777" w:rsidR="00D11F05" w:rsidRPr="00D11F05" w:rsidRDefault="00D11F05" w:rsidP="00D11F05">
      <w:pPr>
        <w:pStyle w:val="Standard"/>
        <w:jc w:val="center"/>
        <w:rPr>
          <w:sz w:val="28"/>
          <w:szCs w:val="28"/>
        </w:rPr>
      </w:pPr>
    </w:p>
    <w:p w14:paraId="0B7D6C41" w14:textId="77777777" w:rsidR="00D11F05" w:rsidRPr="00D11F05" w:rsidRDefault="00D11F05" w:rsidP="00D11F05">
      <w:pPr>
        <w:pStyle w:val="Standard"/>
        <w:jc w:val="center"/>
        <w:rPr>
          <w:sz w:val="28"/>
          <w:szCs w:val="28"/>
        </w:rPr>
      </w:pPr>
    </w:p>
    <w:p w14:paraId="65AE9F86" w14:textId="77777777" w:rsidR="00D11F05" w:rsidRPr="00D11F05" w:rsidRDefault="00D11F05" w:rsidP="00D11F05">
      <w:pPr>
        <w:pStyle w:val="Standard"/>
        <w:jc w:val="center"/>
        <w:rPr>
          <w:sz w:val="28"/>
          <w:szCs w:val="28"/>
        </w:rPr>
      </w:pPr>
    </w:p>
    <w:p w14:paraId="772AD46F" w14:textId="0F2D8CF6" w:rsidR="00D11F05" w:rsidRDefault="00D11F05" w:rsidP="00D11F05">
      <w:pPr>
        <w:pStyle w:val="Standard"/>
        <w:jc w:val="center"/>
        <w:rPr>
          <w:sz w:val="28"/>
          <w:szCs w:val="28"/>
        </w:rPr>
      </w:pPr>
    </w:p>
    <w:p w14:paraId="61857A54" w14:textId="58B2D4DC" w:rsidR="00D11F05" w:rsidRDefault="00D11F05" w:rsidP="00D11F05">
      <w:pPr>
        <w:pStyle w:val="Standard"/>
        <w:jc w:val="center"/>
        <w:rPr>
          <w:sz w:val="28"/>
          <w:szCs w:val="28"/>
        </w:rPr>
      </w:pPr>
    </w:p>
    <w:p w14:paraId="5F9CEEC9" w14:textId="22818052" w:rsidR="00D11F05" w:rsidRDefault="00D11F05" w:rsidP="00D11F05">
      <w:pPr>
        <w:pStyle w:val="Standard"/>
        <w:jc w:val="center"/>
        <w:rPr>
          <w:sz w:val="28"/>
          <w:szCs w:val="28"/>
        </w:rPr>
      </w:pPr>
    </w:p>
    <w:p w14:paraId="5D248176" w14:textId="5C876422" w:rsidR="00D11F05" w:rsidRDefault="00D11F05" w:rsidP="00D11F05">
      <w:pPr>
        <w:pStyle w:val="Standard"/>
        <w:jc w:val="center"/>
        <w:rPr>
          <w:sz w:val="28"/>
          <w:szCs w:val="28"/>
        </w:rPr>
      </w:pPr>
    </w:p>
    <w:p w14:paraId="51194524" w14:textId="77777777" w:rsidR="00D11F05" w:rsidRPr="00D11F05" w:rsidRDefault="00D11F05" w:rsidP="00D11F05">
      <w:pPr>
        <w:pStyle w:val="Standard"/>
        <w:jc w:val="center"/>
        <w:rPr>
          <w:sz w:val="28"/>
          <w:szCs w:val="28"/>
        </w:rPr>
      </w:pPr>
    </w:p>
    <w:p w14:paraId="412490B9" w14:textId="77777777" w:rsidR="00D11F05" w:rsidRPr="00D11F05" w:rsidRDefault="00D11F05" w:rsidP="00D11F05">
      <w:pPr>
        <w:pStyle w:val="Standard"/>
        <w:jc w:val="center"/>
        <w:rPr>
          <w:sz w:val="28"/>
          <w:szCs w:val="28"/>
        </w:rPr>
      </w:pPr>
    </w:p>
    <w:p w14:paraId="32D0E05A" w14:textId="77777777" w:rsidR="00D11F05" w:rsidRPr="00D11F05" w:rsidRDefault="00D11F05" w:rsidP="00D11F05">
      <w:pPr>
        <w:pStyle w:val="Standard"/>
        <w:jc w:val="center"/>
        <w:rPr>
          <w:sz w:val="28"/>
          <w:szCs w:val="28"/>
        </w:rPr>
      </w:pPr>
    </w:p>
    <w:p w14:paraId="123B99B1" w14:textId="77777777" w:rsidR="00D11F05" w:rsidRPr="00D11F05" w:rsidRDefault="00D11F05" w:rsidP="00D11F05">
      <w:pPr>
        <w:pStyle w:val="Standard"/>
        <w:jc w:val="center"/>
        <w:rPr>
          <w:sz w:val="28"/>
          <w:szCs w:val="28"/>
        </w:rPr>
      </w:pPr>
      <w:r w:rsidRPr="00D11F05">
        <w:rPr>
          <w:sz w:val="28"/>
          <w:szCs w:val="28"/>
        </w:rPr>
        <w:t>Звіт</w:t>
      </w:r>
    </w:p>
    <w:p w14:paraId="1383C93C" w14:textId="77777777" w:rsidR="00D11F05" w:rsidRPr="00D11F05" w:rsidRDefault="00D11F05" w:rsidP="00D11F05">
      <w:pPr>
        <w:pStyle w:val="Standard"/>
        <w:jc w:val="center"/>
        <w:rPr>
          <w:sz w:val="28"/>
          <w:szCs w:val="28"/>
        </w:rPr>
      </w:pPr>
      <w:r w:rsidRPr="00D11F05">
        <w:rPr>
          <w:sz w:val="28"/>
          <w:szCs w:val="28"/>
        </w:rPr>
        <w:t>про виконання лабораторної роботи №7</w:t>
      </w:r>
    </w:p>
    <w:p w14:paraId="41CBC389" w14:textId="77777777" w:rsidR="00D11F05" w:rsidRPr="00D11F05" w:rsidRDefault="00D11F05" w:rsidP="00D11F05">
      <w:pPr>
        <w:pStyle w:val="Standard"/>
        <w:jc w:val="center"/>
        <w:rPr>
          <w:sz w:val="28"/>
          <w:szCs w:val="28"/>
        </w:rPr>
      </w:pPr>
      <w:r w:rsidRPr="00D11F05">
        <w:rPr>
          <w:sz w:val="28"/>
          <w:szCs w:val="28"/>
        </w:rPr>
        <w:t xml:space="preserve">“Реалізація </w:t>
      </w:r>
      <w:proofErr w:type="spellStart"/>
      <w:r w:rsidRPr="00D11F05">
        <w:rPr>
          <w:sz w:val="28"/>
          <w:szCs w:val="28"/>
        </w:rPr>
        <w:t>міжпроцесової</w:t>
      </w:r>
      <w:proofErr w:type="spellEnd"/>
      <w:r w:rsidRPr="00D11F05">
        <w:rPr>
          <w:sz w:val="28"/>
          <w:szCs w:val="28"/>
        </w:rPr>
        <w:t xml:space="preserve"> взаємодії на основі інтерфейсу файлової системи”</w:t>
      </w:r>
    </w:p>
    <w:p w14:paraId="41193636" w14:textId="77777777" w:rsidR="00D11F05" w:rsidRPr="00D11F05" w:rsidRDefault="00D11F05" w:rsidP="00D11F05">
      <w:pPr>
        <w:pStyle w:val="Standard"/>
        <w:jc w:val="both"/>
        <w:rPr>
          <w:sz w:val="28"/>
          <w:szCs w:val="28"/>
        </w:rPr>
      </w:pPr>
    </w:p>
    <w:p w14:paraId="7F418E7B" w14:textId="77777777" w:rsidR="00D11F05" w:rsidRPr="00D11F05" w:rsidRDefault="00D11F05" w:rsidP="00D11F05">
      <w:pPr>
        <w:pStyle w:val="Standard"/>
        <w:jc w:val="both"/>
        <w:rPr>
          <w:sz w:val="28"/>
          <w:szCs w:val="28"/>
        </w:rPr>
      </w:pPr>
    </w:p>
    <w:p w14:paraId="1103EEDC" w14:textId="77777777" w:rsidR="00D11F05" w:rsidRPr="00D11F05" w:rsidRDefault="00D11F05" w:rsidP="00D11F05">
      <w:pPr>
        <w:pStyle w:val="Standard"/>
        <w:jc w:val="both"/>
        <w:rPr>
          <w:sz w:val="28"/>
          <w:szCs w:val="28"/>
        </w:rPr>
      </w:pPr>
    </w:p>
    <w:p w14:paraId="5EEF303B" w14:textId="3F109AD5" w:rsidR="00D11F05" w:rsidRDefault="00D11F05" w:rsidP="00D11F05">
      <w:pPr>
        <w:pStyle w:val="Standard"/>
        <w:jc w:val="both"/>
        <w:rPr>
          <w:sz w:val="28"/>
          <w:szCs w:val="28"/>
        </w:rPr>
      </w:pPr>
    </w:p>
    <w:p w14:paraId="7B10B39E" w14:textId="22B87FB8" w:rsidR="00D11F05" w:rsidRDefault="00D11F05" w:rsidP="00D11F05">
      <w:pPr>
        <w:pStyle w:val="Standard"/>
        <w:jc w:val="both"/>
        <w:rPr>
          <w:sz w:val="28"/>
          <w:szCs w:val="28"/>
        </w:rPr>
      </w:pPr>
    </w:p>
    <w:p w14:paraId="1B088CB0" w14:textId="320A036C" w:rsidR="00D11F05" w:rsidRDefault="00D11F05" w:rsidP="00D11F05">
      <w:pPr>
        <w:pStyle w:val="Standard"/>
        <w:jc w:val="both"/>
        <w:rPr>
          <w:sz w:val="28"/>
          <w:szCs w:val="28"/>
        </w:rPr>
      </w:pPr>
    </w:p>
    <w:p w14:paraId="453204A6" w14:textId="2AE939E9" w:rsidR="00D11F05" w:rsidRDefault="00D11F05" w:rsidP="00D11F05">
      <w:pPr>
        <w:pStyle w:val="Standard"/>
        <w:jc w:val="both"/>
        <w:rPr>
          <w:sz w:val="28"/>
          <w:szCs w:val="28"/>
        </w:rPr>
      </w:pPr>
    </w:p>
    <w:p w14:paraId="23143A29" w14:textId="77777777" w:rsidR="00D11F05" w:rsidRDefault="00D11F05" w:rsidP="00D11F05">
      <w:pPr>
        <w:pStyle w:val="Standard"/>
        <w:jc w:val="both"/>
        <w:rPr>
          <w:sz w:val="28"/>
          <w:szCs w:val="28"/>
        </w:rPr>
      </w:pPr>
    </w:p>
    <w:p w14:paraId="6ACCE53D" w14:textId="518345B4" w:rsidR="00D11F05" w:rsidRDefault="00D11F05" w:rsidP="00D11F05">
      <w:pPr>
        <w:pStyle w:val="Standard"/>
        <w:jc w:val="both"/>
        <w:rPr>
          <w:sz w:val="28"/>
          <w:szCs w:val="28"/>
        </w:rPr>
      </w:pPr>
    </w:p>
    <w:p w14:paraId="3415DDA3" w14:textId="45E4887C" w:rsidR="00D11F05" w:rsidRDefault="00D11F05" w:rsidP="00D11F05">
      <w:pPr>
        <w:pStyle w:val="Standard"/>
        <w:jc w:val="both"/>
        <w:rPr>
          <w:sz w:val="28"/>
          <w:szCs w:val="28"/>
        </w:rPr>
      </w:pPr>
    </w:p>
    <w:p w14:paraId="6B54E7D1" w14:textId="334E36E9" w:rsidR="00D11F05" w:rsidRDefault="00D11F05" w:rsidP="00D11F05">
      <w:pPr>
        <w:pStyle w:val="Standard"/>
        <w:jc w:val="both"/>
        <w:rPr>
          <w:sz w:val="28"/>
          <w:szCs w:val="28"/>
        </w:rPr>
      </w:pPr>
    </w:p>
    <w:p w14:paraId="5A9D5765" w14:textId="612E93DB" w:rsidR="00D11F05" w:rsidRDefault="00D11F05" w:rsidP="00D11F05">
      <w:pPr>
        <w:pStyle w:val="Standard"/>
        <w:jc w:val="both"/>
        <w:rPr>
          <w:sz w:val="28"/>
          <w:szCs w:val="28"/>
        </w:rPr>
      </w:pPr>
    </w:p>
    <w:p w14:paraId="52EB346A" w14:textId="2446AA04" w:rsidR="00D11F05" w:rsidRDefault="00D11F05" w:rsidP="00D11F05">
      <w:pPr>
        <w:pStyle w:val="Standard"/>
        <w:jc w:val="both"/>
        <w:rPr>
          <w:sz w:val="28"/>
          <w:szCs w:val="28"/>
        </w:rPr>
      </w:pPr>
    </w:p>
    <w:p w14:paraId="45F51752" w14:textId="668C83A5" w:rsidR="00D11F05" w:rsidRDefault="00D11F05" w:rsidP="00D11F05">
      <w:pPr>
        <w:pStyle w:val="Standard"/>
        <w:jc w:val="both"/>
        <w:rPr>
          <w:sz w:val="28"/>
          <w:szCs w:val="28"/>
        </w:rPr>
      </w:pPr>
    </w:p>
    <w:p w14:paraId="37A34F7F" w14:textId="77777777" w:rsidR="00D11F05" w:rsidRPr="00D11F05" w:rsidRDefault="00D11F05" w:rsidP="00D11F05">
      <w:pPr>
        <w:pStyle w:val="Standard"/>
        <w:jc w:val="both"/>
        <w:rPr>
          <w:sz w:val="28"/>
          <w:szCs w:val="28"/>
        </w:rPr>
      </w:pPr>
    </w:p>
    <w:p w14:paraId="191A3E1F" w14:textId="77777777" w:rsidR="00D11F05" w:rsidRPr="00D11F05" w:rsidRDefault="00D11F05" w:rsidP="00D11F05">
      <w:pPr>
        <w:pStyle w:val="Standard"/>
        <w:jc w:val="both"/>
        <w:rPr>
          <w:sz w:val="28"/>
          <w:szCs w:val="28"/>
        </w:rPr>
      </w:pPr>
    </w:p>
    <w:p w14:paraId="1ECDFA50" w14:textId="77777777" w:rsidR="00D11F05" w:rsidRPr="00D11F05" w:rsidRDefault="00D11F05" w:rsidP="00D11F05">
      <w:pPr>
        <w:pStyle w:val="Standard"/>
        <w:jc w:val="right"/>
        <w:rPr>
          <w:sz w:val="28"/>
          <w:szCs w:val="28"/>
        </w:rPr>
      </w:pPr>
      <w:r w:rsidRPr="00D11F05">
        <w:rPr>
          <w:sz w:val="28"/>
          <w:szCs w:val="28"/>
        </w:rPr>
        <w:t>Виконав:</w:t>
      </w:r>
    </w:p>
    <w:p w14:paraId="5F089ABD" w14:textId="77777777" w:rsidR="00D11F05" w:rsidRPr="00D11F05" w:rsidRDefault="00D11F05" w:rsidP="00D11F05">
      <w:pPr>
        <w:pStyle w:val="Standard"/>
        <w:jc w:val="right"/>
        <w:rPr>
          <w:sz w:val="28"/>
          <w:szCs w:val="28"/>
        </w:rPr>
      </w:pPr>
      <w:r w:rsidRPr="00D11F05">
        <w:rPr>
          <w:sz w:val="28"/>
          <w:szCs w:val="28"/>
        </w:rPr>
        <w:t>студент групи ФеП-13</w:t>
      </w:r>
    </w:p>
    <w:p w14:paraId="68253008" w14:textId="77777777" w:rsidR="00D11F05" w:rsidRPr="00D11F05" w:rsidRDefault="00D11F05" w:rsidP="00D11F05">
      <w:pPr>
        <w:pStyle w:val="Standard"/>
        <w:jc w:val="right"/>
        <w:rPr>
          <w:sz w:val="28"/>
          <w:szCs w:val="28"/>
        </w:rPr>
      </w:pPr>
      <w:r w:rsidRPr="00D11F05">
        <w:rPr>
          <w:sz w:val="28"/>
          <w:szCs w:val="28"/>
        </w:rPr>
        <w:t>Андріан Карсанашвілі</w:t>
      </w:r>
    </w:p>
    <w:p w14:paraId="75B087E8" w14:textId="77777777" w:rsidR="00D11F05" w:rsidRPr="00D11F05" w:rsidRDefault="00D11F05" w:rsidP="00D11F05">
      <w:pPr>
        <w:pStyle w:val="Standard"/>
        <w:jc w:val="right"/>
        <w:rPr>
          <w:sz w:val="28"/>
          <w:szCs w:val="28"/>
        </w:rPr>
      </w:pPr>
      <w:r w:rsidRPr="00D11F05">
        <w:rPr>
          <w:sz w:val="28"/>
          <w:szCs w:val="28"/>
        </w:rPr>
        <w:t>Прийняв:</w:t>
      </w:r>
    </w:p>
    <w:p w14:paraId="105AC9CB" w14:textId="77777777" w:rsidR="00D11F05" w:rsidRPr="00D11F05" w:rsidRDefault="00D11F05" w:rsidP="00D11F05">
      <w:pPr>
        <w:pStyle w:val="Standard"/>
        <w:jc w:val="right"/>
        <w:rPr>
          <w:sz w:val="28"/>
          <w:szCs w:val="28"/>
        </w:rPr>
      </w:pPr>
      <w:r w:rsidRPr="00D11F05">
        <w:rPr>
          <w:sz w:val="28"/>
          <w:szCs w:val="28"/>
        </w:rPr>
        <w:t>доц. Бойко Я.В.</w:t>
      </w:r>
    </w:p>
    <w:p w14:paraId="05FC23A0" w14:textId="77777777" w:rsidR="00D11F05" w:rsidRPr="00D11F05" w:rsidRDefault="00D11F05" w:rsidP="00D11F05">
      <w:pPr>
        <w:pStyle w:val="Standard"/>
        <w:jc w:val="both"/>
        <w:rPr>
          <w:sz w:val="28"/>
          <w:szCs w:val="28"/>
        </w:rPr>
      </w:pPr>
    </w:p>
    <w:p w14:paraId="4C24D1F1" w14:textId="3B96F2ED" w:rsidR="00D11F05" w:rsidRDefault="00D11F05" w:rsidP="00D11F05">
      <w:pPr>
        <w:pStyle w:val="Standard"/>
        <w:jc w:val="both"/>
        <w:rPr>
          <w:sz w:val="28"/>
          <w:szCs w:val="28"/>
        </w:rPr>
      </w:pPr>
    </w:p>
    <w:p w14:paraId="28F248EA" w14:textId="71E3F22D" w:rsidR="00D11F05" w:rsidRDefault="00D11F05" w:rsidP="00D11F05">
      <w:pPr>
        <w:pStyle w:val="Standard"/>
        <w:jc w:val="both"/>
        <w:rPr>
          <w:sz w:val="28"/>
          <w:szCs w:val="28"/>
        </w:rPr>
      </w:pPr>
    </w:p>
    <w:p w14:paraId="50CE98E4" w14:textId="20CC3613" w:rsidR="00D11F05" w:rsidRDefault="00D11F05" w:rsidP="00D11F05">
      <w:pPr>
        <w:pStyle w:val="Standard"/>
        <w:jc w:val="both"/>
        <w:rPr>
          <w:sz w:val="28"/>
          <w:szCs w:val="28"/>
        </w:rPr>
      </w:pPr>
    </w:p>
    <w:p w14:paraId="5543492C" w14:textId="115B07C3" w:rsidR="00D11F05" w:rsidRDefault="00D11F05" w:rsidP="00D11F05">
      <w:pPr>
        <w:pStyle w:val="Standard"/>
        <w:jc w:val="both"/>
        <w:rPr>
          <w:sz w:val="28"/>
          <w:szCs w:val="28"/>
        </w:rPr>
      </w:pPr>
    </w:p>
    <w:p w14:paraId="6C457118" w14:textId="77777777" w:rsidR="00D11F05" w:rsidRPr="00D11F05" w:rsidRDefault="00D11F05" w:rsidP="00D11F05">
      <w:pPr>
        <w:pStyle w:val="Standard"/>
        <w:jc w:val="both"/>
        <w:rPr>
          <w:sz w:val="28"/>
          <w:szCs w:val="28"/>
        </w:rPr>
      </w:pPr>
    </w:p>
    <w:p w14:paraId="60DEC380" w14:textId="77777777" w:rsidR="00D11F05" w:rsidRPr="00D11F05" w:rsidRDefault="00D11F05" w:rsidP="00D11F05">
      <w:pPr>
        <w:pStyle w:val="Standard"/>
        <w:jc w:val="both"/>
        <w:rPr>
          <w:sz w:val="28"/>
          <w:szCs w:val="28"/>
        </w:rPr>
      </w:pPr>
    </w:p>
    <w:p w14:paraId="66EF4285" w14:textId="77777777" w:rsidR="00D11F05" w:rsidRDefault="00D11F05" w:rsidP="00D11F05">
      <w:pPr>
        <w:pStyle w:val="Standard"/>
        <w:jc w:val="center"/>
        <w:rPr>
          <w:sz w:val="28"/>
          <w:szCs w:val="28"/>
        </w:rPr>
      </w:pPr>
      <w:r w:rsidRPr="00D11F05">
        <w:rPr>
          <w:sz w:val="28"/>
          <w:szCs w:val="28"/>
        </w:rPr>
        <w:t>Львів-2021</w:t>
      </w:r>
    </w:p>
    <w:p w14:paraId="0BCF55B3" w14:textId="77777777" w:rsidR="00D11F05" w:rsidRDefault="00D11F05" w:rsidP="00D11F05">
      <w:pPr>
        <w:pStyle w:val="Standard"/>
        <w:jc w:val="both"/>
        <w:rPr>
          <w:sz w:val="28"/>
          <w:szCs w:val="28"/>
        </w:rPr>
      </w:pPr>
    </w:p>
    <w:p w14:paraId="4F1D8A44" w14:textId="03D7E095" w:rsidR="00994FDC" w:rsidRDefault="00191E2F" w:rsidP="00D11F05">
      <w:pPr>
        <w:pStyle w:val="Standard"/>
        <w:jc w:val="both"/>
      </w:pPr>
      <w:r>
        <w:rPr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 xml:space="preserve">реалізувати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міжпроцесову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взаємодію на основі інтерфейсу файлової системи.</w:t>
      </w:r>
    </w:p>
    <w:p w14:paraId="3B4E372F" w14:textId="77777777" w:rsidR="00994FDC" w:rsidRDefault="00994FDC">
      <w:pPr>
        <w:pStyle w:val="Standard"/>
        <w:rPr>
          <w:sz w:val="28"/>
          <w:szCs w:val="28"/>
        </w:rPr>
      </w:pPr>
    </w:p>
    <w:p w14:paraId="42A7CFCE" w14:textId="77777777" w:rsidR="00994FDC" w:rsidRDefault="00191E2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Операційна система: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18.04.</w:t>
      </w:r>
    </w:p>
    <w:p w14:paraId="3ADBE17C" w14:textId="77777777" w:rsidR="00994FDC" w:rsidRDefault="00994FDC">
      <w:pPr>
        <w:pStyle w:val="Standard"/>
        <w:jc w:val="center"/>
        <w:rPr>
          <w:sz w:val="28"/>
          <w:szCs w:val="28"/>
        </w:rPr>
      </w:pPr>
    </w:p>
    <w:p w14:paraId="20662F1C" w14:textId="77777777" w:rsidR="00994FDC" w:rsidRDefault="00191E2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Завдання 1</w:t>
      </w:r>
    </w:p>
    <w:p w14:paraId="0B2A0F94" w14:textId="77777777" w:rsidR="00994FDC" w:rsidRDefault="00191E2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67A46267" w14:textId="77777777" w:rsidR="00994FDC" w:rsidRDefault="00191E2F">
      <w:pPr>
        <w:pStyle w:val="PreformattedText"/>
      </w:pPr>
      <w:r>
        <w:rPr>
          <w:b/>
          <w:bCs/>
          <w:noProof/>
          <w:sz w:val="28"/>
          <w:szCs w:val="28"/>
        </w:rPr>
        <w:drawing>
          <wp:inline distT="0" distB="0" distL="0" distR="0" wp14:anchorId="2906F4EC" wp14:editId="0AEEB91C">
            <wp:extent cx="4401720" cy="3512877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720" cy="35128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85FE7C1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024AA4E5" w14:textId="77777777" w:rsidR="00994FDC" w:rsidRDefault="00191E2F">
      <w:pPr>
        <w:pStyle w:val="Standard"/>
        <w:jc w:val="both"/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3402391" wp14:editId="4EA13496">
            <wp:extent cx="4497119" cy="4878003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119" cy="48780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4A48723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36E1080F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71FEF6B6" w14:textId="77777777" w:rsidR="00994FDC" w:rsidRDefault="00191E2F">
      <w:pPr>
        <w:pStyle w:val="a5"/>
        <w:ind w:left="0"/>
        <w:jc w:val="both"/>
      </w:pPr>
      <w:r>
        <w:rPr>
          <w:rFonts w:cs="Times New Roman"/>
          <w:sz w:val="28"/>
          <w:szCs w:val="28"/>
          <w:lang w:val="uk-UA"/>
        </w:rPr>
        <w:t>У даній програмі створено один потім-менеджер та три потоки-клієнти. Потік-менеджер задає значення температури від 5 до 1, а кожен з тр</w:t>
      </w:r>
      <w:r>
        <w:rPr>
          <w:rFonts w:cs="Times New Roman"/>
          <w:sz w:val="28"/>
          <w:szCs w:val="28"/>
          <w:lang w:val="uk-UA"/>
        </w:rPr>
        <w:t>ьох потоків-клієнтів відображає ці зміни. Дійшовши до нуля, робота завершується.</w:t>
      </w:r>
    </w:p>
    <w:p w14:paraId="5D4B9BC7" w14:textId="77777777" w:rsidR="00994FDC" w:rsidRDefault="00191E2F">
      <w:pPr>
        <w:pStyle w:val="Standard"/>
        <w:jc w:val="both"/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 wp14:anchorId="196B4034" wp14:editId="428ACFFA">
            <wp:simplePos x="0" y="0"/>
            <wp:positionH relativeFrom="column">
              <wp:posOffset>36356</wp:posOffset>
            </wp:positionH>
            <wp:positionV relativeFrom="paragraph">
              <wp:posOffset>0</wp:posOffset>
            </wp:positionV>
            <wp:extent cx="2581195" cy="2028962"/>
            <wp:effectExtent l="0" t="0" r="0" b="9388"/>
            <wp:wrapSquare wrapText="bothSides"/>
            <wp:docPr id="3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195" cy="20289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8A3FE48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065ED398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7EE833F9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2D1EDBC8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13E2591B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6D81254A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0E8088D6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740E4471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6264A6EC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4A649FF3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1158FC8E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1DDD8DCF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5795F6D8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2F2BA299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3809912A" w14:textId="77777777" w:rsidR="00994FDC" w:rsidRDefault="00191E2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Завдання 2</w:t>
      </w:r>
    </w:p>
    <w:p w14:paraId="6212B9F8" w14:textId="77777777" w:rsidR="00994FDC" w:rsidRDefault="00191E2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03754467" w14:textId="77777777" w:rsidR="00994FDC" w:rsidRDefault="00191E2F">
      <w:pPr>
        <w:pStyle w:val="Standard"/>
      </w:pPr>
      <w:r>
        <w:rPr>
          <w:noProof/>
          <w:sz w:val="28"/>
          <w:szCs w:val="28"/>
        </w:rPr>
        <w:drawing>
          <wp:inline distT="0" distB="0" distL="0" distR="0" wp14:anchorId="62596F6D" wp14:editId="1C149EFD">
            <wp:extent cx="5627875" cy="3962515"/>
            <wp:effectExtent l="0" t="0" r="0" b="0"/>
            <wp:docPr id="4" name="Рисунок 4" descr="D:\2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7875" cy="39625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4CDC6B6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254CFCCD" w14:textId="77777777" w:rsidR="00994FDC" w:rsidRDefault="00191E2F">
      <w:pPr>
        <w:pStyle w:val="Standard"/>
        <w:jc w:val="both"/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4" behindDoc="0" locked="0" layoutInCell="1" allowOverlap="1" wp14:anchorId="5E240316" wp14:editId="26973F28">
            <wp:simplePos x="0" y="0"/>
            <wp:positionH relativeFrom="column">
              <wp:posOffset>2523</wp:posOffset>
            </wp:positionH>
            <wp:positionV relativeFrom="paragraph">
              <wp:posOffset>0</wp:posOffset>
            </wp:positionV>
            <wp:extent cx="4076642" cy="1266837"/>
            <wp:effectExtent l="0" t="0" r="58" b="9513"/>
            <wp:wrapSquare wrapText="bothSides"/>
            <wp:docPr id="5" name="Зображенн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642" cy="12668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58AFF4B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1070AA47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4D412AF4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58199F37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69FDF33E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4E6991CD" w14:textId="77777777" w:rsidR="00994FDC" w:rsidRDefault="00994FDC">
      <w:pPr>
        <w:pStyle w:val="Standard"/>
        <w:jc w:val="both"/>
        <w:rPr>
          <w:sz w:val="28"/>
          <w:szCs w:val="28"/>
        </w:rPr>
      </w:pPr>
    </w:p>
    <w:p w14:paraId="430B3E1D" w14:textId="77777777" w:rsidR="00994FDC" w:rsidRDefault="00191E2F">
      <w:pPr>
        <w:pStyle w:val="Standard"/>
        <w:jc w:val="both"/>
      </w:pPr>
      <w:r>
        <w:rPr>
          <w:rFonts w:cs="Times New Roman"/>
          <w:sz w:val="28"/>
          <w:szCs w:val="28"/>
        </w:rPr>
        <w:t xml:space="preserve">Створено два потоки: сервер та клієнт. Ми маємо набір з двох файлів: </w:t>
      </w:r>
      <w:r>
        <w:rPr>
          <w:rFonts w:cs="Times New Roman"/>
          <w:sz w:val="28"/>
          <w:szCs w:val="28"/>
          <w:lang w:val="en-US"/>
        </w:rPr>
        <w:t>file</w:t>
      </w:r>
      <w:r>
        <w:rPr>
          <w:rFonts w:cs="Times New Roman"/>
          <w:sz w:val="28"/>
          <w:szCs w:val="28"/>
        </w:rPr>
        <w:t xml:space="preserve">1 та </w:t>
      </w:r>
      <w:r>
        <w:rPr>
          <w:rFonts w:cs="Times New Roman"/>
          <w:sz w:val="28"/>
          <w:szCs w:val="28"/>
          <w:lang w:val="en-US"/>
        </w:rPr>
        <w:t>file</w:t>
      </w:r>
      <w:r>
        <w:rPr>
          <w:rFonts w:cs="Times New Roman"/>
          <w:sz w:val="28"/>
          <w:szCs w:val="28"/>
        </w:rPr>
        <w:t xml:space="preserve">2. При вводі назви файлу, сервер зчитує вміст </w:t>
      </w:r>
      <w:r>
        <w:rPr>
          <w:rFonts w:cs="Times New Roman"/>
          <w:sz w:val="28"/>
          <w:szCs w:val="28"/>
        </w:rPr>
        <w:t xml:space="preserve">файлу та виводить його на екран. При вводі назви неіснуючого файлу видається помилка. При вводі слова </w:t>
      </w:r>
      <w:r>
        <w:rPr>
          <w:rFonts w:cs="Times New Roman"/>
          <w:sz w:val="28"/>
          <w:szCs w:val="28"/>
          <w:lang w:val="en-US"/>
        </w:rPr>
        <w:t>exit</w:t>
      </w:r>
      <w:r>
        <w:rPr>
          <w:rFonts w:cs="Times New Roman"/>
          <w:sz w:val="28"/>
          <w:szCs w:val="28"/>
        </w:rPr>
        <w:t xml:space="preserve"> робота завершається.</w:t>
      </w:r>
    </w:p>
    <w:p w14:paraId="215AB3CE" w14:textId="77777777" w:rsidR="00994FDC" w:rsidRDefault="00994FDC">
      <w:pPr>
        <w:pStyle w:val="Standard"/>
        <w:jc w:val="both"/>
        <w:rPr>
          <w:b/>
          <w:bCs/>
          <w:sz w:val="28"/>
          <w:szCs w:val="28"/>
        </w:rPr>
      </w:pPr>
    </w:p>
    <w:p w14:paraId="2FB0B470" w14:textId="77777777" w:rsidR="00994FDC" w:rsidRDefault="00191E2F">
      <w:pPr>
        <w:pStyle w:val="Standard"/>
        <w:jc w:val="both"/>
      </w:pPr>
      <w:r>
        <w:rPr>
          <w:b/>
          <w:bCs/>
          <w:sz w:val="28"/>
          <w:szCs w:val="28"/>
        </w:rPr>
        <w:t xml:space="preserve">Висновок: </w:t>
      </w:r>
      <w:r>
        <w:rPr>
          <w:rFonts w:cs="Times New Roman"/>
          <w:sz w:val="28"/>
          <w:szCs w:val="28"/>
        </w:rPr>
        <w:t xml:space="preserve">Вивчив та застосував механізми </w:t>
      </w:r>
      <w:proofErr w:type="spellStart"/>
      <w:r>
        <w:rPr>
          <w:rFonts w:cs="Times New Roman"/>
          <w:sz w:val="28"/>
          <w:szCs w:val="28"/>
        </w:rPr>
        <w:t>міжпроцесової</w:t>
      </w:r>
      <w:proofErr w:type="spellEnd"/>
      <w:r>
        <w:rPr>
          <w:rFonts w:cs="Times New Roman"/>
          <w:sz w:val="28"/>
          <w:szCs w:val="28"/>
        </w:rPr>
        <w:t xml:space="preserve"> взаємодію на основі інтерфейсу файлової системи.</w:t>
      </w:r>
    </w:p>
    <w:sectPr w:rsidR="00994FD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FE86D" w14:textId="77777777" w:rsidR="00191E2F" w:rsidRDefault="00191E2F">
      <w:r>
        <w:separator/>
      </w:r>
    </w:p>
  </w:endnote>
  <w:endnote w:type="continuationSeparator" w:id="0">
    <w:p w14:paraId="5661E904" w14:textId="77777777" w:rsidR="00191E2F" w:rsidRDefault="0019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AFD56" w14:textId="77777777" w:rsidR="00191E2F" w:rsidRDefault="00191E2F">
      <w:r>
        <w:rPr>
          <w:color w:val="000000"/>
        </w:rPr>
        <w:separator/>
      </w:r>
    </w:p>
  </w:footnote>
  <w:footnote w:type="continuationSeparator" w:id="0">
    <w:p w14:paraId="5890EA07" w14:textId="77777777" w:rsidR="00191E2F" w:rsidRDefault="00191E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94FDC"/>
    <w:rsid w:val="00191E2F"/>
    <w:rsid w:val="00994FDC"/>
    <w:rsid w:val="00D1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B5F9"/>
  <w15:docId w15:val="{0489B97E-575B-40B7-A371-6915CE2A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uk-UA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200"/>
      <w:ind w:left="720"/>
    </w:pPr>
    <w:rPr>
      <w:rFonts w:eastAsia="Calibri"/>
      <w:lang w:val="ru-RU" w:eastAsia="en-US"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Andrian Karsanashvili</dc:creator>
  <cp:lastModifiedBy>Andrian Varbin</cp:lastModifiedBy>
  <cp:revision>2</cp:revision>
  <dcterms:created xsi:type="dcterms:W3CDTF">2021-05-27T06:36:00Z</dcterms:created>
  <dcterms:modified xsi:type="dcterms:W3CDTF">2021-05-27T06:36:00Z</dcterms:modified>
</cp:coreProperties>
</file>