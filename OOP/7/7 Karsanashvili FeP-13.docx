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D023" w14:textId="77777777" w:rsidR="00D1006B" w:rsidRPr="00E93C70" w:rsidRDefault="00D1006B" w:rsidP="000D0296">
      <w:pPr>
        <w:jc w:val="center"/>
        <w:rPr>
          <w:rFonts w:ascii="Times New Roman" w:hAnsi="Times New Roman"/>
          <w:b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14:paraId="1714D33A" w14:textId="77777777" w:rsidR="00D1006B" w:rsidRPr="00E93C70" w:rsidRDefault="00D1006B" w:rsidP="00D1006B">
      <w:pPr>
        <w:jc w:val="center"/>
        <w:rPr>
          <w:rFonts w:ascii="Times New Roman" w:hAnsi="Times New Roman"/>
          <w:b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14F827B9" w14:textId="77777777" w:rsidR="00D1006B" w:rsidRPr="00E93C70" w:rsidRDefault="00D1006B" w:rsidP="00D1006B">
      <w:pPr>
        <w:jc w:val="center"/>
        <w:rPr>
          <w:rFonts w:ascii="Times New Roman" w:hAnsi="Times New Roman"/>
          <w:b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Факультет електроніки та комп’ютерних технологій</w:t>
      </w:r>
    </w:p>
    <w:p w14:paraId="0F189AE8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3DFB80AF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7484A192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1F3762BD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2AD3BA83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17A702DE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7D25B8DD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2B31FBA9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37904229" w14:textId="77777777" w:rsidR="00D1006B" w:rsidRPr="00E93C70" w:rsidRDefault="00D1006B" w:rsidP="00D1006B">
      <w:pPr>
        <w:jc w:val="center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Звіт</w:t>
      </w:r>
    </w:p>
    <w:p w14:paraId="3446E87A" w14:textId="77777777" w:rsidR="00D1006B" w:rsidRPr="00552DAF" w:rsidRDefault="00D1006B" w:rsidP="00D1006B">
      <w:pPr>
        <w:jc w:val="center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про виконання лабораторної роботи №</w:t>
      </w:r>
      <w:r w:rsidR="00552DAF">
        <w:rPr>
          <w:rFonts w:ascii="Times New Roman" w:hAnsi="Times New Roman"/>
          <w:sz w:val="28"/>
          <w:szCs w:val="28"/>
          <w:lang w:val="en-US"/>
        </w:rPr>
        <w:t>7</w:t>
      </w:r>
    </w:p>
    <w:p w14:paraId="1F515209" w14:textId="77777777" w:rsidR="00D1006B" w:rsidRPr="00E93C70" w:rsidRDefault="00D1006B" w:rsidP="005C5968">
      <w:pPr>
        <w:jc w:val="center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«</w:t>
      </w:r>
      <w:r w:rsidR="00552DAF" w:rsidRPr="00552DAF">
        <w:rPr>
          <w:rFonts w:ascii="Times New Roman" w:hAnsi="Times New Roman"/>
          <w:sz w:val="28"/>
          <w:szCs w:val="28"/>
        </w:rPr>
        <w:t>Лямбда вирази</w:t>
      </w:r>
      <w:r w:rsidRPr="00E93C70">
        <w:rPr>
          <w:rFonts w:ascii="Times New Roman" w:hAnsi="Times New Roman"/>
          <w:sz w:val="28"/>
          <w:szCs w:val="28"/>
        </w:rPr>
        <w:t>»</w:t>
      </w:r>
    </w:p>
    <w:p w14:paraId="0DC4E236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5526FB45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5382751C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4ED3945A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25EF3117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643B0483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47290888" w14:textId="77777777" w:rsidR="00E93C70" w:rsidRPr="00E93C70" w:rsidRDefault="00E93C70">
      <w:pPr>
        <w:rPr>
          <w:rFonts w:ascii="Times New Roman" w:hAnsi="Times New Roman"/>
          <w:sz w:val="28"/>
          <w:szCs w:val="28"/>
        </w:rPr>
      </w:pPr>
    </w:p>
    <w:p w14:paraId="0C391550" w14:textId="77777777" w:rsidR="00D1006B" w:rsidRPr="00E93C70" w:rsidRDefault="00D1006B" w:rsidP="00D1006B">
      <w:pPr>
        <w:ind w:left="6096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Виконав</w:t>
      </w:r>
    </w:p>
    <w:p w14:paraId="04F3519E" w14:textId="77777777" w:rsidR="00D1006B" w:rsidRPr="00E93C70" w:rsidRDefault="00D1006B" w:rsidP="00D1006B">
      <w:pPr>
        <w:ind w:left="6096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студент групи Фе</w:t>
      </w:r>
      <w:r w:rsidR="00527AC9" w:rsidRPr="00E93C70">
        <w:rPr>
          <w:rFonts w:ascii="Times New Roman" w:hAnsi="Times New Roman"/>
          <w:sz w:val="28"/>
          <w:szCs w:val="28"/>
        </w:rPr>
        <w:t>П-13</w:t>
      </w:r>
      <w:r w:rsidRPr="00E93C70">
        <w:rPr>
          <w:rFonts w:ascii="Times New Roman" w:hAnsi="Times New Roman"/>
          <w:sz w:val="28"/>
          <w:szCs w:val="28"/>
        </w:rPr>
        <w:t xml:space="preserve"> </w:t>
      </w:r>
    </w:p>
    <w:p w14:paraId="058ECCAE" w14:textId="77777777" w:rsidR="00D1006B" w:rsidRPr="00E93C70" w:rsidRDefault="00527AC9" w:rsidP="00D1006B">
      <w:pPr>
        <w:ind w:left="6096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Карсанашвілі</w:t>
      </w:r>
      <w:r w:rsidR="00D1006B" w:rsidRPr="00E93C70">
        <w:rPr>
          <w:rFonts w:ascii="Times New Roman" w:hAnsi="Times New Roman"/>
          <w:sz w:val="28"/>
          <w:szCs w:val="28"/>
        </w:rPr>
        <w:t xml:space="preserve"> </w:t>
      </w:r>
      <w:r w:rsidRPr="00E93C70">
        <w:rPr>
          <w:rFonts w:ascii="Times New Roman" w:hAnsi="Times New Roman"/>
          <w:sz w:val="28"/>
          <w:szCs w:val="28"/>
        </w:rPr>
        <w:t>А</w:t>
      </w:r>
      <w:r w:rsidR="00D1006B" w:rsidRPr="00E93C70">
        <w:rPr>
          <w:rFonts w:ascii="Times New Roman" w:hAnsi="Times New Roman"/>
          <w:sz w:val="28"/>
          <w:szCs w:val="28"/>
        </w:rPr>
        <w:t>.</w:t>
      </w:r>
      <w:r w:rsidRPr="00E93C70">
        <w:rPr>
          <w:rFonts w:ascii="Times New Roman" w:hAnsi="Times New Roman"/>
          <w:sz w:val="28"/>
          <w:szCs w:val="28"/>
        </w:rPr>
        <w:t>Р</w:t>
      </w:r>
      <w:r w:rsidR="00D1006B" w:rsidRPr="00E93C70">
        <w:rPr>
          <w:rFonts w:ascii="Times New Roman" w:hAnsi="Times New Roman"/>
          <w:sz w:val="28"/>
          <w:szCs w:val="28"/>
        </w:rPr>
        <w:t>.</w:t>
      </w:r>
    </w:p>
    <w:p w14:paraId="524EDE1E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36ABF380" w14:textId="77777777" w:rsidR="00527AC9" w:rsidRPr="00E93C70" w:rsidRDefault="00527AC9">
      <w:pPr>
        <w:rPr>
          <w:rFonts w:ascii="Times New Roman" w:hAnsi="Times New Roman"/>
          <w:sz w:val="28"/>
          <w:szCs w:val="28"/>
        </w:rPr>
      </w:pPr>
    </w:p>
    <w:p w14:paraId="7DA93DBA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60B20CAB" w14:textId="77777777" w:rsidR="00D1006B" w:rsidRPr="00E93C70" w:rsidRDefault="00D1006B">
      <w:pPr>
        <w:rPr>
          <w:rFonts w:ascii="Times New Roman" w:hAnsi="Times New Roman"/>
          <w:sz w:val="28"/>
          <w:szCs w:val="28"/>
        </w:rPr>
      </w:pPr>
    </w:p>
    <w:p w14:paraId="299CDEF4" w14:textId="77777777" w:rsidR="000B46A9" w:rsidRPr="00E93C70" w:rsidRDefault="000B46A9" w:rsidP="00527AC9">
      <w:pPr>
        <w:jc w:val="center"/>
        <w:rPr>
          <w:rFonts w:ascii="Times New Roman" w:hAnsi="Times New Roman"/>
          <w:sz w:val="28"/>
          <w:szCs w:val="28"/>
        </w:rPr>
      </w:pPr>
    </w:p>
    <w:p w14:paraId="02220086" w14:textId="77777777" w:rsidR="00E648D4" w:rsidRPr="00E93C70" w:rsidRDefault="00D1006B" w:rsidP="00527AC9">
      <w:pPr>
        <w:jc w:val="center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Львів-202</w:t>
      </w:r>
      <w:r w:rsidR="00527AC9" w:rsidRPr="00E93C70">
        <w:rPr>
          <w:rFonts w:ascii="Times New Roman" w:hAnsi="Times New Roman"/>
          <w:sz w:val="28"/>
          <w:szCs w:val="28"/>
        </w:rPr>
        <w:t>1</w:t>
      </w:r>
    </w:p>
    <w:p w14:paraId="6D7ACBE6" w14:textId="77777777" w:rsidR="00552DAF" w:rsidRDefault="009C0AD5" w:rsidP="00552DAF">
      <w:pPr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lastRenderedPageBreak/>
        <w:t xml:space="preserve">Мета роботи: </w:t>
      </w:r>
      <w:r w:rsidR="00552DAF" w:rsidRPr="00552DAF">
        <w:rPr>
          <w:rFonts w:ascii="Times New Roman" w:hAnsi="Times New Roman"/>
          <w:sz w:val="28"/>
          <w:szCs w:val="28"/>
        </w:rPr>
        <w:t>Вивчити синтаксис та дослідити можливості лямбда виразів у мові</w:t>
      </w:r>
      <w:r w:rsidR="00552DAF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С++</w:t>
      </w:r>
      <w:r w:rsidR="00552DAF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останніх редакцій</w:t>
      </w:r>
      <w:r w:rsidR="00552DAF">
        <w:rPr>
          <w:rFonts w:ascii="Times New Roman" w:hAnsi="Times New Roman"/>
          <w:sz w:val="28"/>
          <w:szCs w:val="28"/>
        </w:rPr>
        <w:t>.</w:t>
      </w:r>
    </w:p>
    <w:p w14:paraId="1AED31BE" w14:textId="77777777" w:rsidR="00FF11D5" w:rsidRPr="00E93C70" w:rsidRDefault="00FF11D5" w:rsidP="00552DAF">
      <w:pPr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Завдання:</w:t>
      </w:r>
      <w:r w:rsidR="003E380A" w:rsidRPr="00E93C70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Переписати код лабораторних 1 (розв’язок квадратного рівняння) та</w:t>
      </w:r>
      <w:r w:rsidR="00552DAF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2 (розв’язок нелінійного рівняння методом поділу відрізку навпіл) з</w:t>
      </w:r>
      <w:r w:rsidR="00552DAF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використанням, де це доцільно, лямбда виразів. Пояснити, як це вплине на</w:t>
      </w:r>
      <w:r w:rsidR="00552DAF">
        <w:rPr>
          <w:rFonts w:ascii="Times New Roman" w:hAnsi="Times New Roman"/>
          <w:sz w:val="28"/>
          <w:szCs w:val="28"/>
        </w:rPr>
        <w:t xml:space="preserve"> </w:t>
      </w:r>
      <w:r w:rsidR="00552DAF" w:rsidRPr="00552DAF">
        <w:rPr>
          <w:rFonts w:ascii="Times New Roman" w:hAnsi="Times New Roman"/>
          <w:sz w:val="28"/>
          <w:szCs w:val="28"/>
        </w:rPr>
        <w:t>роботу програми</w:t>
      </w:r>
    </w:p>
    <w:p w14:paraId="189A01E5" w14:textId="77777777" w:rsidR="003E380A" w:rsidRPr="00E93C70" w:rsidRDefault="00BA75E7" w:rsidP="00BA75E7">
      <w:pPr>
        <w:jc w:val="center"/>
        <w:rPr>
          <w:rFonts w:ascii="Times New Roman" w:hAnsi="Times New Roman"/>
          <w:b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Виконання роботи</w:t>
      </w:r>
    </w:p>
    <w:p w14:paraId="674766AF" w14:textId="77777777" w:rsidR="003750D8" w:rsidRPr="00E93C70" w:rsidRDefault="00552DAF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Переписав 3 лабораторну використовуючи лямбда функцію</w:t>
      </w:r>
      <w:r w:rsidR="000B46A9" w:rsidRPr="00E93C70">
        <w:rPr>
          <w:rFonts w:ascii="Times New Roman" w:hAnsi="Times New Roman"/>
          <w:sz w:val="28"/>
          <w:szCs w:val="28"/>
        </w:rPr>
        <w:t>.</w:t>
      </w:r>
    </w:p>
    <w:p w14:paraId="393B4621" w14:textId="77777777" w:rsidR="000B46A9" w:rsidRPr="00E93C70" w:rsidRDefault="00552DAF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1 лабораторній нема чого міняти</w:t>
      </w:r>
      <w:r w:rsidR="000B46A9" w:rsidRPr="00E93C70">
        <w:rPr>
          <w:rFonts w:ascii="Times New Roman" w:hAnsi="Times New Roman"/>
          <w:sz w:val="28"/>
          <w:szCs w:val="28"/>
        </w:rPr>
        <w:t>.</w:t>
      </w:r>
    </w:p>
    <w:p w14:paraId="31FE31D0" w14:textId="77777777" w:rsidR="003E380A" w:rsidRPr="00E93C70" w:rsidRDefault="003E380A" w:rsidP="00BA75E7">
      <w:pPr>
        <w:jc w:val="center"/>
        <w:rPr>
          <w:rFonts w:ascii="Times New Roman" w:hAnsi="Times New Roman"/>
          <w:b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Результати</w:t>
      </w:r>
    </w:p>
    <w:p w14:paraId="7FC9B986" w14:textId="77777777" w:rsidR="00741EEE" w:rsidRPr="00E93C70" w:rsidRDefault="00E93C70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Клас</w:t>
      </w:r>
      <w:r w:rsidR="000B46A9" w:rsidRPr="00E93C70">
        <w:rPr>
          <w:rFonts w:ascii="Times New Roman" w:hAnsi="Times New Roman"/>
          <w:sz w:val="28"/>
          <w:szCs w:val="28"/>
        </w:rPr>
        <w:t>:</w:t>
      </w:r>
    </w:p>
    <w:p w14:paraId="78DF3606" w14:textId="1D1874DD" w:rsidR="000B46A9" w:rsidRPr="00E93C70" w:rsidRDefault="00AC728A" w:rsidP="000B46A9">
      <w:pPr>
        <w:jc w:val="both"/>
        <w:rPr>
          <w:rFonts w:ascii="Times New Roman" w:hAnsi="Times New Roman"/>
          <w:sz w:val="28"/>
          <w:szCs w:val="28"/>
        </w:rPr>
      </w:pPr>
      <w:r w:rsidRPr="00552DA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A11F8B" wp14:editId="7F488B64">
            <wp:extent cx="3673475" cy="27432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7732" w14:textId="77777777" w:rsidR="000B46A9" w:rsidRPr="00E93C70" w:rsidRDefault="000B46A9" w:rsidP="000B46A9">
      <w:pPr>
        <w:jc w:val="both"/>
        <w:rPr>
          <w:rFonts w:ascii="Times New Roman" w:hAnsi="Times New Roman"/>
          <w:sz w:val="28"/>
          <w:szCs w:val="28"/>
        </w:rPr>
      </w:pPr>
    </w:p>
    <w:p w14:paraId="79718C1B" w14:textId="77777777" w:rsidR="00E93C70" w:rsidRPr="00E93C70" w:rsidRDefault="00E93C70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t>Логіка</w:t>
      </w:r>
      <w:r w:rsidR="000B46A9" w:rsidRPr="00E93C70">
        <w:rPr>
          <w:rFonts w:ascii="Times New Roman" w:hAnsi="Times New Roman"/>
          <w:sz w:val="28"/>
          <w:szCs w:val="28"/>
        </w:rPr>
        <w:t>:</w:t>
      </w:r>
    </w:p>
    <w:p w14:paraId="1418EAF0" w14:textId="0C3A8F4C" w:rsidR="00B521D1" w:rsidRPr="00E93C70" w:rsidRDefault="00AC728A" w:rsidP="00E93C70">
      <w:pPr>
        <w:pStyle w:val="a4"/>
        <w:ind w:left="-270"/>
        <w:jc w:val="both"/>
        <w:rPr>
          <w:rFonts w:ascii="Times New Roman" w:hAnsi="Times New Roman"/>
          <w:sz w:val="28"/>
          <w:szCs w:val="28"/>
        </w:rPr>
      </w:pPr>
      <w:r w:rsidRPr="00552DA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4400C6" wp14:editId="0D1225A3">
            <wp:extent cx="4230370" cy="240157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A7DF" w14:textId="77777777" w:rsidR="00B521D1" w:rsidRPr="00E93C70" w:rsidRDefault="00B521D1" w:rsidP="00B521D1">
      <w:pPr>
        <w:ind w:left="720"/>
        <w:jc w:val="both"/>
        <w:rPr>
          <w:rFonts w:ascii="Times New Roman" w:hAnsi="Times New Roman"/>
          <w:sz w:val="28"/>
          <w:szCs w:val="28"/>
        </w:rPr>
      </w:pPr>
    </w:p>
    <w:p w14:paraId="76A9CFB4" w14:textId="77777777" w:rsidR="00E93C70" w:rsidRPr="00E93C70" w:rsidRDefault="00E93C70" w:rsidP="00B521D1">
      <w:pPr>
        <w:ind w:left="720"/>
        <w:jc w:val="both"/>
        <w:rPr>
          <w:rFonts w:ascii="Times New Roman" w:hAnsi="Times New Roman"/>
          <w:sz w:val="28"/>
          <w:szCs w:val="28"/>
        </w:rPr>
      </w:pPr>
    </w:p>
    <w:p w14:paraId="6B922758" w14:textId="77777777" w:rsidR="000B46A9" w:rsidRPr="00E93C70" w:rsidRDefault="00E93C70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sz w:val="28"/>
          <w:szCs w:val="28"/>
        </w:rPr>
        <w:lastRenderedPageBreak/>
        <w:t>Main</w:t>
      </w:r>
      <w:r w:rsidR="000B46A9" w:rsidRPr="00E93C70">
        <w:rPr>
          <w:rFonts w:ascii="Times New Roman" w:hAnsi="Times New Roman"/>
          <w:sz w:val="28"/>
          <w:szCs w:val="28"/>
        </w:rPr>
        <w:t>:</w:t>
      </w:r>
    </w:p>
    <w:p w14:paraId="60FC5E04" w14:textId="54F13D30" w:rsidR="00B521D1" w:rsidRPr="00E93C70" w:rsidRDefault="00AC728A" w:rsidP="005C5968">
      <w:pPr>
        <w:spacing w:after="0"/>
        <w:ind w:left="-180"/>
        <w:jc w:val="both"/>
        <w:rPr>
          <w:rFonts w:ascii="Times New Roman" w:hAnsi="Times New Roman"/>
          <w:sz w:val="28"/>
          <w:szCs w:val="28"/>
        </w:rPr>
      </w:pPr>
      <w:r w:rsidRPr="00552DA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DE6759" wp14:editId="7F2F4EDC">
            <wp:extent cx="4222115" cy="346646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B3D1" w14:textId="77777777" w:rsidR="00B521D1" w:rsidRPr="00E93C70" w:rsidRDefault="00B521D1" w:rsidP="000B46A9">
      <w:pPr>
        <w:ind w:left="-180"/>
        <w:jc w:val="both"/>
        <w:rPr>
          <w:rFonts w:ascii="Times New Roman" w:hAnsi="Times New Roman"/>
          <w:sz w:val="28"/>
          <w:szCs w:val="28"/>
        </w:rPr>
      </w:pPr>
    </w:p>
    <w:p w14:paraId="0B923624" w14:textId="77777777" w:rsidR="00BB45DD" w:rsidRPr="00E93C70" w:rsidRDefault="000B46A9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93C70">
        <w:rPr>
          <w:rFonts w:ascii="Times New Roman" w:hAnsi="Times New Roman"/>
          <w:bCs/>
          <w:sz w:val="28"/>
          <w:szCs w:val="28"/>
        </w:rPr>
        <w:t>Тест програми:</w:t>
      </w:r>
    </w:p>
    <w:p w14:paraId="0333B50F" w14:textId="3A983618" w:rsidR="000B46A9" w:rsidRPr="00E93C70" w:rsidRDefault="00AC728A" w:rsidP="000B46A9">
      <w:pPr>
        <w:pStyle w:val="a4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552DA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2F9CBF" wp14:editId="6A9393C1">
            <wp:extent cx="612140" cy="36576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B9D7" w14:textId="77777777" w:rsidR="00E17230" w:rsidRDefault="00E17230" w:rsidP="005C5968">
      <w:pPr>
        <w:pStyle w:val="a4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63A7728E" w14:textId="77777777" w:rsidR="00E93C70" w:rsidRPr="00E93C70" w:rsidRDefault="00E93C70" w:rsidP="005C5968">
      <w:pPr>
        <w:pStyle w:val="a4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9E28F53" w14:textId="77777777" w:rsidR="00E85E43" w:rsidRPr="00E93C70" w:rsidRDefault="00152280" w:rsidP="005C5968">
      <w:pPr>
        <w:jc w:val="both"/>
        <w:rPr>
          <w:rFonts w:ascii="Times New Roman" w:hAnsi="Times New Roman"/>
          <w:sz w:val="28"/>
          <w:szCs w:val="28"/>
        </w:rPr>
      </w:pPr>
      <w:r w:rsidRPr="00E93C70">
        <w:rPr>
          <w:rFonts w:ascii="Times New Roman" w:hAnsi="Times New Roman"/>
          <w:b/>
          <w:sz w:val="28"/>
          <w:szCs w:val="28"/>
        </w:rPr>
        <w:t>Виснов</w:t>
      </w:r>
      <w:r w:rsidR="003E380A" w:rsidRPr="00E93C70">
        <w:rPr>
          <w:rFonts w:ascii="Times New Roman" w:hAnsi="Times New Roman"/>
          <w:b/>
          <w:sz w:val="28"/>
          <w:szCs w:val="28"/>
        </w:rPr>
        <w:t>ки</w:t>
      </w:r>
      <w:r w:rsidRPr="00E93C70">
        <w:rPr>
          <w:rFonts w:ascii="Times New Roman" w:hAnsi="Times New Roman"/>
          <w:b/>
          <w:sz w:val="28"/>
          <w:szCs w:val="28"/>
        </w:rPr>
        <w:t>:</w:t>
      </w:r>
      <w:r w:rsidRPr="00E93C70">
        <w:rPr>
          <w:rFonts w:ascii="Times New Roman" w:hAnsi="Times New Roman"/>
          <w:sz w:val="28"/>
          <w:szCs w:val="28"/>
        </w:rPr>
        <w:t xml:space="preserve"> </w:t>
      </w:r>
      <w:r w:rsidR="00E93C70">
        <w:rPr>
          <w:rFonts w:ascii="Times New Roman" w:hAnsi="Times New Roman"/>
          <w:sz w:val="28"/>
          <w:szCs w:val="28"/>
        </w:rPr>
        <w:t xml:space="preserve">Навчився </w:t>
      </w:r>
      <w:r w:rsidR="00552DAF">
        <w:rPr>
          <w:rFonts w:ascii="Times New Roman" w:hAnsi="Times New Roman"/>
          <w:sz w:val="28"/>
          <w:szCs w:val="28"/>
        </w:rPr>
        <w:t>використовувати лямбда функції, переписав 3 лабораторну.</w:t>
      </w:r>
    </w:p>
    <w:sectPr w:rsidR="00E85E43" w:rsidRPr="00E9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52DAF"/>
    <w:rsid w:val="005C5968"/>
    <w:rsid w:val="005F3086"/>
    <w:rsid w:val="006810A0"/>
    <w:rsid w:val="00741EEE"/>
    <w:rsid w:val="008425BE"/>
    <w:rsid w:val="008E25A2"/>
    <w:rsid w:val="009C0AD5"/>
    <w:rsid w:val="00AC728A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E93C70"/>
    <w:rsid w:val="00EC4BAF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8E20"/>
  <w15:chartTrackingRefBased/>
  <w15:docId w15:val="{87B90FB9-596F-45CA-8F01-5417A2A8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 Karsanashvili FeP-13.docx</Template>
  <TotalTime>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2</cp:revision>
  <cp:lastPrinted>2021-03-15T12:50:00Z</cp:lastPrinted>
  <dcterms:created xsi:type="dcterms:W3CDTF">2021-05-30T20:46:00Z</dcterms:created>
  <dcterms:modified xsi:type="dcterms:W3CDTF">2021-05-30T20:46:00Z</dcterms:modified>
</cp:coreProperties>
</file>